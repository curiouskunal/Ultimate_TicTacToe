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02768" w14:textId="77777777" w:rsidR="004266D5" w:rsidRPr="00A3090C" w:rsidRDefault="00B6236C">
      <w:pPr>
        <w:pStyle w:val="Heading1"/>
        <w:rPr>
          <w:b/>
          <w:color w:val="800080"/>
          <w:sz w:val="24"/>
          <w:szCs w:val="24"/>
          <w:lang w:val="en-CA"/>
        </w:rPr>
      </w:pPr>
      <w:r w:rsidRPr="00A3090C">
        <w:rPr>
          <w:b/>
          <w:color w:val="800080"/>
          <w:sz w:val="24"/>
          <w:szCs w:val="24"/>
          <w:lang w:val="en-CA"/>
        </w:rPr>
        <w:t>MEETING AGENDA</w:t>
      </w:r>
    </w:p>
    <w:p w14:paraId="3D449A79" w14:textId="77777777" w:rsidR="004266D5" w:rsidRPr="00A3090C" w:rsidRDefault="004266D5">
      <w:pPr>
        <w:rPr>
          <w:lang w:val="en-CA"/>
        </w:rPr>
      </w:pPr>
    </w:p>
    <w:tbl>
      <w:tblPr>
        <w:tblW w:w="1006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203768" w:rsidRPr="00A3090C" w14:paraId="5DB15877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0BE6D7B2" w14:textId="77777777" w:rsidR="00203768" w:rsidRPr="00A3090C" w:rsidRDefault="00203768">
            <w:pPr>
              <w:pStyle w:val="Heading4"/>
              <w:rPr>
                <w:i w:val="0"/>
                <w:szCs w:val="18"/>
                <w:lang w:val="en-CA"/>
              </w:rPr>
            </w:pPr>
            <w:r w:rsidRPr="00A3090C">
              <w:rPr>
                <w:b/>
                <w:i w:val="0"/>
                <w:szCs w:val="18"/>
                <w:lang w:val="en-CA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auto"/>
            </w:tcBorders>
          </w:tcPr>
          <w:p w14:paraId="31ED82EF" w14:textId="09C53960" w:rsidR="00203768" w:rsidRPr="00A3090C" w:rsidRDefault="00E30793">
            <w:pPr>
              <w:pStyle w:val="Heading4"/>
              <w:rPr>
                <w:i w:val="0"/>
                <w:szCs w:val="18"/>
                <w:lang w:val="en-CA"/>
              </w:rPr>
            </w:pPr>
            <w:r>
              <w:rPr>
                <w:i w:val="0"/>
                <w:szCs w:val="18"/>
                <w:lang w:val="en-CA"/>
              </w:rPr>
              <w:t>Ultimate Tic Tac Toe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14:paraId="7FC4D84C" w14:textId="77777777" w:rsidR="00203768" w:rsidRPr="00A3090C" w:rsidRDefault="00370A4D">
            <w:pPr>
              <w:pStyle w:val="Heading4"/>
              <w:rPr>
                <w:i w:val="0"/>
                <w:szCs w:val="18"/>
                <w:lang w:val="en-CA"/>
              </w:rPr>
            </w:pPr>
            <w:r w:rsidRPr="00A3090C">
              <w:rPr>
                <w:b/>
                <w:i w:val="0"/>
                <w:szCs w:val="18"/>
                <w:lang w:val="en-CA"/>
              </w:rPr>
              <w:t>Group Number</w:t>
            </w:r>
            <w:r w:rsidRPr="00A3090C">
              <w:rPr>
                <w:i w:val="0"/>
                <w:szCs w:val="18"/>
                <w:lang w:val="en-CA"/>
              </w:rPr>
              <w:t>:</w:t>
            </w:r>
          </w:p>
        </w:tc>
        <w:tc>
          <w:tcPr>
            <w:tcW w:w="2386" w:type="dxa"/>
            <w:tcBorders>
              <w:left w:val="single" w:sz="4" w:space="0" w:color="auto"/>
            </w:tcBorders>
          </w:tcPr>
          <w:p w14:paraId="3DAAD4C5" w14:textId="1D9010E7" w:rsidR="00203768" w:rsidRPr="00A3090C" w:rsidRDefault="009677F5" w:rsidP="009677F5">
            <w:pPr>
              <w:pStyle w:val="Heading4"/>
              <w:rPr>
                <w:i w:val="0"/>
                <w:szCs w:val="18"/>
                <w:lang w:val="en-CA"/>
              </w:rPr>
            </w:pPr>
            <w:r>
              <w:rPr>
                <w:i w:val="0"/>
                <w:szCs w:val="18"/>
                <w:lang w:val="en-CA"/>
              </w:rPr>
              <w:t>L03 - Group 3</w:t>
            </w:r>
          </w:p>
        </w:tc>
      </w:tr>
      <w:tr w:rsidR="004266D5" w:rsidRPr="00A3090C" w14:paraId="7C399DD5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779BB155" w14:textId="77777777" w:rsidR="004266D5" w:rsidRPr="00A3090C" w:rsidRDefault="004266D5" w:rsidP="00370A4D">
            <w:pPr>
              <w:pStyle w:val="Heading4"/>
              <w:rPr>
                <w:i w:val="0"/>
                <w:szCs w:val="18"/>
                <w:lang w:val="en-CA"/>
              </w:rPr>
            </w:pPr>
            <w:r w:rsidRPr="00A3090C">
              <w:rPr>
                <w:b/>
                <w:i w:val="0"/>
                <w:szCs w:val="18"/>
                <w:lang w:val="en-CA"/>
              </w:rPr>
              <w:t>Date of Meeting:</w:t>
            </w:r>
            <w:r w:rsidRPr="00A3090C">
              <w:rPr>
                <w:i w:val="0"/>
                <w:szCs w:val="18"/>
                <w:lang w:val="en-CA"/>
              </w:rPr>
              <w:t xml:space="preserve">  (</w:t>
            </w:r>
            <w:r w:rsidR="00370A4D" w:rsidRPr="00A3090C">
              <w:rPr>
                <w:i w:val="0"/>
                <w:szCs w:val="18"/>
                <w:lang w:val="en-CA"/>
              </w:rPr>
              <w:t>DD/MM</w:t>
            </w:r>
            <w:r w:rsidRPr="00A3090C">
              <w:rPr>
                <w:i w:val="0"/>
                <w:szCs w:val="18"/>
                <w:lang w:val="en-CA"/>
              </w:rPr>
              <w:t>/YYYY)</w:t>
            </w:r>
          </w:p>
        </w:tc>
        <w:tc>
          <w:tcPr>
            <w:tcW w:w="3705" w:type="dxa"/>
          </w:tcPr>
          <w:p w14:paraId="2AEEFD7F" w14:textId="74A46F5C" w:rsidR="004266D5" w:rsidRPr="00A3090C" w:rsidRDefault="004266D5">
            <w:pPr>
              <w:pStyle w:val="Heading4"/>
              <w:rPr>
                <w:i w:val="0"/>
                <w:szCs w:val="18"/>
                <w:lang w:val="en-CA"/>
              </w:rPr>
            </w:pPr>
          </w:p>
        </w:tc>
        <w:tc>
          <w:tcPr>
            <w:tcW w:w="1637" w:type="dxa"/>
            <w:shd w:val="pct12" w:color="auto" w:fill="FFFFFF"/>
          </w:tcPr>
          <w:p w14:paraId="2D7FAF1B" w14:textId="77777777" w:rsidR="004266D5" w:rsidRPr="00A3090C" w:rsidRDefault="00D1263A">
            <w:pPr>
              <w:pStyle w:val="Heading4"/>
              <w:rPr>
                <w:b/>
                <w:i w:val="0"/>
                <w:szCs w:val="18"/>
                <w:lang w:val="en-CA"/>
              </w:rPr>
            </w:pPr>
            <w:r w:rsidRPr="00A3090C">
              <w:rPr>
                <w:b/>
                <w:i w:val="0"/>
                <w:szCs w:val="18"/>
                <w:lang w:val="en-CA"/>
              </w:rPr>
              <w:t>Time</w:t>
            </w:r>
            <w:r w:rsidR="004266D5" w:rsidRPr="00A3090C">
              <w:rPr>
                <w:b/>
                <w:i w:val="0"/>
                <w:szCs w:val="18"/>
                <w:lang w:val="en-CA"/>
              </w:rPr>
              <w:t>:</w:t>
            </w:r>
          </w:p>
        </w:tc>
        <w:tc>
          <w:tcPr>
            <w:tcW w:w="2386" w:type="dxa"/>
          </w:tcPr>
          <w:p w14:paraId="166D5A9B" w14:textId="62695412" w:rsidR="004266D5" w:rsidRPr="00A3090C" w:rsidRDefault="004266D5">
            <w:pPr>
              <w:pStyle w:val="Heading4"/>
              <w:rPr>
                <w:i w:val="0"/>
                <w:szCs w:val="18"/>
                <w:lang w:val="en-CA"/>
              </w:rPr>
            </w:pPr>
          </w:p>
        </w:tc>
      </w:tr>
      <w:tr w:rsidR="004266D5" w:rsidRPr="00A3090C" w14:paraId="7947B284" w14:textId="77777777" w:rsidTr="00C70E3E">
        <w:trPr>
          <w:cantSplit/>
          <w:trHeight w:val="327"/>
          <w:tblHeader/>
        </w:trPr>
        <w:tc>
          <w:tcPr>
            <w:tcW w:w="2339" w:type="dxa"/>
            <w:shd w:val="pct12" w:color="auto" w:fill="FFFFFF"/>
          </w:tcPr>
          <w:p w14:paraId="4968F70E" w14:textId="77777777" w:rsidR="004266D5" w:rsidRPr="00A3090C" w:rsidRDefault="00C6291B">
            <w:pPr>
              <w:pStyle w:val="Heading4"/>
              <w:rPr>
                <w:b/>
                <w:i w:val="0"/>
                <w:szCs w:val="18"/>
                <w:lang w:val="en-CA"/>
              </w:rPr>
            </w:pPr>
            <w:r w:rsidRPr="00A3090C">
              <w:rPr>
                <w:b/>
                <w:i w:val="0"/>
                <w:szCs w:val="18"/>
                <w:lang w:val="en-CA"/>
              </w:rPr>
              <w:t>Meeting Facilitator</w:t>
            </w:r>
            <w:r w:rsidR="004266D5" w:rsidRPr="00A3090C">
              <w:rPr>
                <w:b/>
                <w:i w:val="0"/>
                <w:szCs w:val="18"/>
                <w:lang w:val="en-CA"/>
              </w:rPr>
              <w:t>:</w:t>
            </w:r>
          </w:p>
        </w:tc>
        <w:tc>
          <w:tcPr>
            <w:tcW w:w="3705" w:type="dxa"/>
          </w:tcPr>
          <w:p w14:paraId="5ADAA588" w14:textId="3195C668" w:rsidR="004266D5" w:rsidRPr="00A3090C" w:rsidRDefault="004266D5">
            <w:pPr>
              <w:pStyle w:val="Heading4"/>
              <w:rPr>
                <w:i w:val="0"/>
                <w:szCs w:val="18"/>
                <w:lang w:val="en-CA"/>
              </w:rPr>
            </w:pPr>
          </w:p>
        </w:tc>
        <w:tc>
          <w:tcPr>
            <w:tcW w:w="1637" w:type="dxa"/>
            <w:shd w:val="pct12" w:color="auto" w:fill="FFFFFF"/>
          </w:tcPr>
          <w:p w14:paraId="110D3D42" w14:textId="77777777" w:rsidR="004266D5" w:rsidRPr="00A3090C" w:rsidRDefault="00D1263A">
            <w:pPr>
              <w:pStyle w:val="Heading4"/>
              <w:rPr>
                <w:b/>
                <w:i w:val="0"/>
                <w:szCs w:val="18"/>
                <w:lang w:val="en-CA"/>
              </w:rPr>
            </w:pPr>
            <w:r w:rsidRPr="00A3090C">
              <w:rPr>
                <w:b/>
                <w:i w:val="0"/>
                <w:szCs w:val="18"/>
                <w:lang w:val="en-CA"/>
              </w:rPr>
              <w:t>Location:</w:t>
            </w:r>
          </w:p>
        </w:tc>
        <w:tc>
          <w:tcPr>
            <w:tcW w:w="2386" w:type="dxa"/>
          </w:tcPr>
          <w:p w14:paraId="43F3C134" w14:textId="7DCB2056" w:rsidR="004266D5" w:rsidRPr="00A3090C" w:rsidRDefault="004266D5">
            <w:pPr>
              <w:pStyle w:val="Heading4"/>
              <w:rPr>
                <w:i w:val="0"/>
                <w:szCs w:val="18"/>
                <w:lang w:val="en-CA"/>
              </w:rPr>
            </w:pPr>
          </w:p>
        </w:tc>
      </w:tr>
    </w:tbl>
    <w:p w14:paraId="4E986EDC" w14:textId="77777777" w:rsidR="004266D5" w:rsidRPr="00A3090C" w:rsidRDefault="004266D5">
      <w:pPr>
        <w:rPr>
          <w:sz w:val="18"/>
          <w:szCs w:val="18"/>
          <w:lang w:val="en-CA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A3090C" w14:paraId="178E62F7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48E1BFF8" w14:textId="77777777" w:rsidR="004266D5" w:rsidRPr="00A3090C" w:rsidRDefault="004266D5">
            <w:pPr>
              <w:pStyle w:val="Heading3"/>
              <w:rPr>
                <w:sz w:val="18"/>
                <w:szCs w:val="18"/>
                <w:lang w:val="en-CA"/>
              </w:rPr>
            </w:pPr>
            <w:r w:rsidRPr="00A3090C">
              <w:rPr>
                <w:sz w:val="18"/>
                <w:szCs w:val="18"/>
                <w:lang w:val="en-CA"/>
              </w:rPr>
              <w:t>1. Meeting</w:t>
            </w:r>
            <w:r w:rsidR="00C6291B" w:rsidRPr="00A3090C">
              <w:rPr>
                <w:sz w:val="18"/>
                <w:szCs w:val="18"/>
                <w:lang w:val="en-CA"/>
              </w:rPr>
              <w:t xml:space="preserve"> Objective</w:t>
            </w:r>
          </w:p>
        </w:tc>
      </w:tr>
      <w:tr w:rsidR="004266D5" w:rsidRPr="00A3090C" w14:paraId="680EEA39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0513EA44" w14:textId="635120D1" w:rsidR="006F7AFC" w:rsidRPr="00A3090C" w:rsidRDefault="006F7AFC">
            <w:pPr>
              <w:pStyle w:val="CovFormText"/>
              <w:rPr>
                <w:noProof w:val="0"/>
                <w:szCs w:val="18"/>
                <w:lang w:val="en-CA"/>
              </w:rPr>
            </w:pPr>
          </w:p>
        </w:tc>
      </w:tr>
    </w:tbl>
    <w:p w14:paraId="1F3C7D67" w14:textId="77777777" w:rsidR="004266D5" w:rsidRPr="00A3090C" w:rsidRDefault="004266D5">
      <w:pPr>
        <w:rPr>
          <w:sz w:val="18"/>
          <w:szCs w:val="18"/>
          <w:lang w:val="en-CA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0"/>
        <w:gridCol w:w="2410"/>
        <w:gridCol w:w="3160"/>
      </w:tblGrid>
      <w:tr w:rsidR="004266D5" w:rsidRPr="00A3090C" w14:paraId="144E9573" w14:textId="77777777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6EA39316" w14:textId="77777777" w:rsidR="004266D5" w:rsidRPr="00A3090C" w:rsidRDefault="004266D5">
            <w:pPr>
              <w:pStyle w:val="Heading3"/>
              <w:rPr>
                <w:sz w:val="18"/>
                <w:szCs w:val="18"/>
                <w:lang w:val="en-CA"/>
              </w:rPr>
            </w:pPr>
            <w:r w:rsidRPr="00A3090C">
              <w:rPr>
                <w:sz w:val="18"/>
                <w:szCs w:val="18"/>
                <w:lang w:val="en-CA"/>
              </w:rPr>
              <w:t>2. Attend</w:t>
            </w:r>
            <w:r w:rsidR="00C6291B" w:rsidRPr="00A3090C">
              <w:rPr>
                <w:sz w:val="18"/>
                <w:szCs w:val="18"/>
                <w:lang w:val="en-CA"/>
              </w:rPr>
              <w:t>ees</w:t>
            </w:r>
            <w:r w:rsidRPr="00A3090C">
              <w:rPr>
                <w:sz w:val="18"/>
                <w:szCs w:val="18"/>
                <w:lang w:val="en-CA"/>
              </w:rPr>
              <w:t xml:space="preserve"> </w:t>
            </w:r>
          </w:p>
        </w:tc>
      </w:tr>
      <w:tr w:rsidR="00821A0D" w:rsidRPr="00A3090C" w14:paraId="4D185B6F" w14:textId="77777777" w:rsidTr="00821A0D">
        <w:trPr>
          <w:cantSplit/>
          <w:tblHeader/>
        </w:trPr>
        <w:tc>
          <w:tcPr>
            <w:tcW w:w="4510" w:type="dxa"/>
            <w:tcBorders>
              <w:top w:val="nil"/>
              <w:bottom w:val="nil"/>
            </w:tcBorders>
            <w:shd w:val="pct12" w:color="auto" w:fill="FFFFFF"/>
          </w:tcPr>
          <w:p w14:paraId="25C82A54" w14:textId="77777777" w:rsidR="00862C60" w:rsidRPr="00A3090C" w:rsidRDefault="00862C60">
            <w:pPr>
              <w:pStyle w:val="Heading4"/>
              <w:rPr>
                <w:b/>
                <w:i w:val="0"/>
                <w:szCs w:val="18"/>
                <w:lang w:val="en-CA"/>
              </w:rPr>
            </w:pPr>
            <w:r w:rsidRPr="00A3090C">
              <w:rPr>
                <w:b/>
                <w:i w:val="0"/>
                <w:szCs w:val="18"/>
                <w:lang w:val="en-CA"/>
              </w:rPr>
              <w:t>Name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pct12" w:color="auto" w:fill="FFFFFF"/>
          </w:tcPr>
          <w:p w14:paraId="0B0CB249" w14:textId="77777777" w:rsidR="00862C60" w:rsidRPr="00A3090C" w:rsidRDefault="00862C60" w:rsidP="00862C60">
            <w:pPr>
              <w:pStyle w:val="Heading4"/>
              <w:rPr>
                <w:b/>
                <w:i w:val="0"/>
                <w:szCs w:val="18"/>
                <w:lang w:val="en-CA"/>
              </w:rPr>
            </w:pPr>
            <w:r w:rsidRPr="00A3090C">
              <w:rPr>
                <w:b/>
                <w:i w:val="0"/>
                <w:szCs w:val="18"/>
                <w:lang w:val="en-CA"/>
              </w:rPr>
              <w:t>Student Number</w:t>
            </w:r>
          </w:p>
        </w:tc>
        <w:tc>
          <w:tcPr>
            <w:tcW w:w="3160" w:type="dxa"/>
            <w:tcBorders>
              <w:top w:val="nil"/>
              <w:bottom w:val="nil"/>
            </w:tcBorders>
            <w:shd w:val="pct12" w:color="auto" w:fill="FFFFFF"/>
          </w:tcPr>
          <w:p w14:paraId="01203EDD" w14:textId="77777777" w:rsidR="00862C60" w:rsidRPr="00A3090C" w:rsidRDefault="00862C60">
            <w:pPr>
              <w:pStyle w:val="Heading4"/>
              <w:rPr>
                <w:b/>
                <w:i w:val="0"/>
                <w:szCs w:val="18"/>
                <w:lang w:val="en-CA"/>
              </w:rPr>
            </w:pPr>
            <w:r w:rsidRPr="00A3090C">
              <w:rPr>
                <w:b/>
                <w:i w:val="0"/>
                <w:szCs w:val="18"/>
                <w:lang w:val="en-CA"/>
              </w:rPr>
              <w:t>Role in the Project</w:t>
            </w:r>
          </w:p>
        </w:tc>
      </w:tr>
      <w:tr w:rsidR="00821A0D" w:rsidRPr="00A3090C" w14:paraId="10A251E5" w14:textId="77777777" w:rsidTr="00821A0D">
        <w:trPr>
          <w:cantSplit/>
        </w:trPr>
        <w:tc>
          <w:tcPr>
            <w:tcW w:w="45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D22AAA" w14:textId="77777777" w:rsidR="00862C60" w:rsidRPr="00A3090C" w:rsidRDefault="006F7AFC" w:rsidP="006F7AFC">
            <w:pPr>
              <w:pStyle w:val="CovFormText"/>
              <w:rPr>
                <w:noProof w:val="0"/>
                <w:szCs w:val="18"/>
                <w:lang w:val="en-CA"/>
              </w:rPr>
            </w:pPr>
            <w:r w:rsidRPr="00A3090C">
              <w:rPr>
                <w:noProof w:val="0"/>
                <w:szCs w:val="18"/>
                <w:lang w:val="en-CA"/>
              </w:rPr>
              <w:t>Pareek Ravi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BB6FFB" w14:textId="77777777" w:rsidR="00862C60" w:rsidRPr="00A3090C" w:rsidRDefault="006F7AFC">
            <w:pPr>
              <w:pStyle w:val="CovFormText"/>
              <w:rPr>
                <w:noProof w:val="0"/>
                <w:szCs w:val="18"/>
                <w:lang w:val="en-CA"/>
              </w:rPr>
            </w:pPr>
            <w:r w:rsidRPr="00A3090C">
              <w:rPr>
                <w:noProof w:val="0"/>
                <w:szCs w:val="18"/>
                <w:lang w:val="en-CA"/>
              </w:rPr>
              <w:t>001410709</w:t>
            </w:r>
          </w:p>
        </w:tc>
        <w:tc>
          <w:tcPr>
            <w:tcW w:w="3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7C3E12D" w14:textId="6E36DF21" w:rsidR="00862C60" w:rsidRPr="00A3090C" w:rsidRDefault="00E30793">
            <w:pPr>
              <w:pStyle w:val="CovFormText"/>
              <w:rPr>
                <w:noProof w:val="0"/>
                <w:szCs w:val="18"/>
                <w:lang w:val="en-CA"/>
              </w:rPr>
            </w:pPr>
            <w:r>
              <w:rPr>
                <w:noProof w:val="0"/>
                <w:szCs w:val="18"/>
                <w:lang w:val="en-CA"/>
              </w:rPr>
              <w:t>Developer</w:t>
            </w:r>
          </w:p>
        </w:tc>
      </w:tr>
      <w:tr w:rsidR="00821A0D" w:rsidRPr="00A3090C" w14:paraId="1F7D26A7" w14:textId="77777777" w:rsidTr="00821A0D">
        <w:trPr>
          <w:cantSplit/>
        </w:trPr>
        <w:tc>
          <w:tcPr>
            <w:tcW w:w="45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E2C69CD" w14:textId="77777777" w:rsidR="00862C60" w:rsidRPr="00A3090C" w:rsidRDefault="006F7AFC" w:rsidP="006F7AFC">
            <w:pPr>
              <w:pStyle w:val="CovFormText"/>
              <w:rPr>
                <w:noProof w:val="0"/>
                <w:szCs w:val="18"/>
                <w:lang w:val="en-CA"/>
              </w:rPr>
            </w:pPr>
            <w:r w:rsidRPr="00A3090C">
              <w:rPr>
                <w:noProof w:val="0"/>
                <w:szCs w:val="18"/>
                <w:lang w:val="en-CA"/>
              </w:rPr>
              <w:t>Kunal Shah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8E3AC5F" w14:textId="77777777" w:rsidR="00862C60" w:rsidRPr="00A3090C" w:rsidRDefault="006F7AFC">
            <w:pPr>
              <w:pStyle w:val="CovFormText"/>
              <w:rPr>
                <w:noProof w:val="0"/>
                <w:szCs w:val="18"/>
                <w:lang w:val="en-CA"/>
              </w:rPr>
            </w:pPr>
            <w:r w:rsidRPr="00A3090C">
              <w:rPr>
                <w:noProof w:val="0"/>
                <w:szCs w:val="18"/>
                <w:lang w:val="en-CA"/>
              </w:rPr>
              <w:t>001419350</w:t>
            </w:r>
          </w:p>
        </w:tc>
        <w:tc>
          <w:tcPr>
            <w:tcW w:w="31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61589C9D" w14:textId="4A1AEB3A" w:rsidR="00862C60" w:rsidRPr="00A3090C" w:rsidRDefault="00E30793" w:rsidP="001A56D3">
            <w:pPr>
              <w:pStyle w:val="CovFormText"/>
              <w:rPr>
                <w:noProof w:val="0"/>
                <w:szCs w:val="18"/>
                <w:lang w:val="en-CA"/>
              </w:rPr>
            </w:pPr>
            <w:r>
              <w:rPr>
                <w:noProof w:val="0"/>
                <w:szCs w:val="18"/>
                <w:lang w:val="en-CA"/>
              </w:rPr>
              <w:t>Developer</w:t>
            </w:r>
            <w:bookmarkStart w:id="0" w:name="_GoBack"/>
            <w:bookmarkEnd w:id="0"/>
          </w:p>
        </w:tc>
      </w:tr>
    </w:tbl>
    <w:p w14:paraId="1F409290" w14:textId="77777777" w:rsidR="004266D5" w:rsidRPr="00A3090C" w:rsidRDefault="004266D5">
      <w:pPr>
        <w:rPr>
          <w:sz w:val="18"/>
          <w:szCs w:val="18"/>
          <w:lang w:val="en-CA"/>
        </w:rPr>
      </w:pPr>
    </w:p>
    <w:p w14:paraId="0B435324" w14:textId="77777777" w:rsidR="004266D5" w:rsidRPr="00A3090C" w:rsidRDefault="004266D5">
      <w:pPr>
        <w:rPr>
          <w:sz w:val="18"/>
          <w:szCs w:val="18"/>
          <w:lang w:val="en-CA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0"/>
        <w:gridCol w:w="3160"/>
      </w:tblGrid>
      <w:tr w:rsidR="00527B5C" w:rsidRPr="00A3090C" w14:paraId="19BB5883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30D941BA" w14:textId="77777777" w:rsidR="00527B5C" w:rsidRPr="00A3090C" w:rsidRDefault="00370A4D" w:rsidP="00862C60">
            <w:pPr>
              <w:pStyle w:val="Heading3"/>
              <w:rPr>
                <w:sz w:val="18"/>
                <w:szCs w:val="18"/>
                <w:lang w:val="en-CA"/>
              </w:rPr>
            </w:pPr>
            <w:r w:rsidRPr="00A3090C">
              <w:rPr>
                <w:sz w:val="18"/>
                <w:szCs w:val="18"/>
                <w:lang w:val="en-CA"/>
              </w:rPr>
              <w:t>3</w:t>
            </w:r>
            <w:r w:rsidR="00527B5C" w:rsidRPr="00A3090C">
              <w:rPr>
                <w:sz w:val="18"/>
                <w:szCs w:val="18"/>
                <w:lang w:val="en-CA"/>
              </w:rPr>
              <w:t xml:space="preserve">. </w:t>
            </w:r>
            <w:r w:rsidR="00862C60" w:rsidRPr="00A3090C">
              <w:rPr>
                <w:sz w:val="18"/>
                <w:szCs w:val="18"/>
                <w:lang w:val="en-CA"/>
              </w:rPr>
              <w:t>What has your team done since the last meeting</w:t>
            </w:r>
            <w:r w:rsidR="00527B5C" w:rsidRPr="00A3090C">
              <w:rPr>
                <w:sz w:val="18"/>
                <w:szCs w:val="18"/>
                <w:lang w:val="en-CA"/>
              </w:rPr>
              <w:t xml:space="preserve"> </w:t>
            </w:r>
            <w:r w:rsidR="00527B5C" w:rsidRPr="00A3090C">
              <w:rPr>
                <w:sz w:val="16"/>
                <w:szCs w:val="16"/>
                <w:lang w:val="en-CA"/>
              </w:rPr>
              <w:t>(documents</w:t>
            </w:r>
            <w:r w:rsidR="00862C60" w:rsidRPr="00A3090C">
              <w:rPr>
                <w:sz w:val="16"/>
                <w:szCs w:val="16"/>
                <w:lang w:val="en-CA"/>
              </w:rPr>
              <w:t>, code</w:t>
            </w:r>
            <w:r w:rsidR="00527B5C" w:rsidRPr="00A3090C">
              <w:rPr>
                <w:sz w:val="16"/>
                <w:szCs w:val="16"/>
                <w:lang w:val="en-CA"/>
              </w:rPr>
              <w:t>, reading material, etc.)</w:t>
            </w:r>
            <w:r w:rsidR="00862C60" w:rsidRPr="00A3090C">
              <w:rPr>
                <w:sz w:val="16"/>
                <w:szCs w:val="16"/>
                <w:lang w:val="en-CA"/>
              </w:rPr>
              <w:t>?</w:t>
            </w:r>
          </w:p>
        </w:tc>
      </w:tr>
      <w:tr w:rsidR="00527B5C" w:rsidRPr="00A3090C" w14:paraId="333BB954" w14:textId="77777777" w:rsidTr="00821A0D">
        <w:trPr>
          <w:cantSplit/>
        </w:trPr>
        <w:tc>
          <w:tcPr>
            <w:tcW w:w="6920" w:type="dxa"/>
            <w:shd w:val="pct12" w:color="auto" w:fill="FFFFFF"/>
          </w:tcPr>
          <w:p w14:paraId="433F4832" w14:textId="77777777" w:rsidR="00527B5C" w:rsidRPr="00A3090C" w:rsidRDefault="00527B5C" w:rsidP="00927B59">
            <w:pPr>
              <w:pStyle w:val="CovFormText"/>
              <w:keepNext/>
              <w:keepLines/>
              <w:rPr>
                <w:b/>
                <w:noProof w:val="0"/>
                <w:szCs w:val="18"/>
                <w:lang w:val="en-CA"/>
              </w:rPr>
            </w:pPr>
            <w:r w:rsidRPr="00A3090C">
              <w:rPr>
                <w:b/>
                <w:noProof w:val="0"/>
                <w:szCs w:val="18"/>
                <w:lang w:val="en-CA"/>
              </w:rPr>
              <w:t>Description</w:t>
            </w:r>
          </w:p>
        </w:tc>
        <w:tc>
          <w:tcPr>
            <w:tcW w:w="3160" w:type="dxa"/>
            <w:shd w:val="pct12" w:color="auto" w:fill="FFFFFF"/>
          </w:tcPr>
          <w:p w14:paraId="6DC17F40" w14:textId="77777777" w:rsidR="00527B5C" w:rsidRPr="00A3090C" w:rsidRDefault="00CB42B9" w:rsidP="00927B59">
            <w:pPr>
              <w:pStyle w:val="CovFormText"/>
              <w:keepNext/>
              <w:keepLines/>
              <w:rPr>
                <w:b/>
                <w:noProof w:val="0"/>
                <w:szCs w:val="18"/>
                <w:lang w:val="en-CA"/>
              </w:rPr>
            </w:pPr>
            <w:r w:rsidRPr="00A3090C">
              <w:rPr>
                <w:b/>
                <w:noProof w:val="0"/>
                <w:szCs w:val="18"/>
                <w:lang w:val="en-CA"/>
              </w:rPr>
              <w:t>Owner(s)</w:t>
            </w:r>
          </w:p>
        </w:tc>
      </w:tr>
      <w:tr w:rsidR="00527B5C" w:rsidRPr="00A3090C" w14:paraId="6C25CCD2" w14:textId="77777777" w:rsidTr="00821A0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92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41A7C1" w14:textId="6B1A3BE1" w:rsidR="00527B5C" w:rsidRPr="00A3090C" w:rsidRDefault="00527B5C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  <w:tc>
          <w:tcPr>
            <w:tcW w:w="3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CD6198" w14:textId="5EB544B8" w:rsidR="00527B5C" w:rsidRPr="00A3090C" w:rsidRDefault="00527B5C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</w:tr>
    </w:tbl>
    <w:p w14:paraId="782A4DF0" w14:textId="77777777" w:rsidR="004D42BB" w:rsidRPr="00A3090C" w:rsidRDefault="004D42BB" w:rsidP="00361221">
      <w:pPr>
        <w:rPr>
          <w:lang w:val="en-CA"/>
        </w:rPr>
      </w:pPr>
    </w:p>
    <w:tbl>
      <w:tblPr>
        <w:tblW w:w="10155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203768" w:rsidRPr="00A3090C" w14:paraId="729FA6D2" w14:textId="77777777" w:rsidTr="00203768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14:paraId="09FCF0B1" w14:textId="77777777" w:rsidR="00203768" w:rsidRPr="00A3090C" w:rsidRDefault="00370A4D" w:rsidP="00203768">
            <w:pPr>
              <w:pStyle w:val="Heading3"/>
              <w:rPr>
                <w:sz w:val="18"/>
                <w:szCs w:val="18"/>
                <w:lang w:val="en-CA"/>
              </w:rPr>
            </w:pPr>
            <w:r w:rsidRPr="00A3090C">
              <w:rPr>
                <w:sz w:val="18"/>
                <w:szCs w:val="18"/>
                <w:lang w:val="en-CA"/>
              </w:rPr>
              <w:t>4</w:t>
            </w:r>
            <w:r w:rsidR="00203768" w:rsidRPr="00A3090C">
              <w:rPr>
                <w:sz w:val="18"/>
                <w:szCs w:val="18"/>
                <w:lang w:val="en-CA"/>
              </w:rPr>
              <w:t xml:space="preserve">. 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14:paraId="47AA7D8F" w14:textId="77777777" w:rsidR="00203768" w:rsidRPr="00A3090C" w:rsidRDefault="00203768" w:rsidP="00203768">
            <w:pPr>
              <w:pStyle w:val="Heading3"/>
              <w:rPr>
                <w:sz w:val="18"/>
                <w:szCs w:val="18"/>
                <w:lang w:val="en-CA"/>
              </w:rPr>
            </w:pPr>
          </w:p>
        </w:tc>
      </w:tr>
      <w:tr w:rsidR="00203768" w:rsidRPr="00A3090C" w14:paraId="5FCE4F4C" w14:textId="77777777" w:rsidTr="00203768">
        <w:trPr>
          <w:cantSplit/>
        </w:trPr>
        <w:tc>
          <w:tcPr>
            <w:tcW w:w="4485" w:type="dxa"/>
            <w:gridSpan w:val="2"/>
            <w:shd w:val="pct12" w:color="auto" w:fill="FFFFFF"/>
          </w:tcPr>
          <w:p w14:paraId="71CFB841" w14:textId="77777777" w:rsidR="00203768" w:rsidRPr="00A3090C" w:rsidRDefault="00203768" w:rsidP="00CB42B9">
            <w:pPr>
              <w:pStyle w:val="CovFormText"/>
              <w:keepNext/>
              <w:keepLines/>
              <w:rPr>
                <w:b/>
                <w:noProof w:val="0"/>
                <w:szCs w:val="18"/>
                <w:lang w:val="en-CA"/>
              </w:rPr>
            </w:pPr>
            <w:r w:rsidRPr="00A3090C">
              <w:rPr>
                <w:b/>
                <w:noProof w:val="0"/>
                <w:szCs w:val="18"/>
                <w:lang w:val="en-CA"/>
              </w:rPr>
              <w:t>Description</w:t>
            </w:r>
          </w:p>
        </w:tc>
        <w:tc>
          <w:tcPr>
            <w:tcW w:w="2409" w:type="dxa"/>
            <w:shd w:val="pct12" w:color="auto" w:fill="FFFFFF"/>
          </w:tcPr>
          <w:p w14:paraId="48DC7A18" w14:textId="77777777" w:rsidR="00203768" w:rsidRPr="00A3090C" w:rsidRDefault="00203768" w:rsidP="00CB42B9">
            <w:pPr>
              <w:pStyle w:val="CovFormText"/>
              <w:keepNext/>
              <w:keepLines/>
              <w:rPr>
                <w:b/>
                <w:noProof w:val="0"/>
                <w:szCs w:val="18"/>
                <w:lang w:val="en-CA"/>
              </w:rPr>
            </w:pPr>
            <w:r w:rsidRPr="00A3090C">
              <w:rPr>
                <w:b/>
                <w:noProof w:val="0"/>
                <w:szCs w:val="18"/>
                <w:lang w:val="en-CA"/>
              </w:rPr>
              <w:t>Route cause</w:t>
            </w:r>
            <w:r w:rsidR="00370A4D" w:rsidRPr="00A3090C">
              <w:rPr>
                <w:b/>
                <w:noProof w:val="0"/>
                <w:szCs w:val="18"/>
                <w:lang w:val="en-CA"/>
              </w:rPr>
              <w:t>(s)</w:t>
            </w:r>
          </w:p>
        </w:tc>
        <w:tc>
          <w:tcPr>
            <w:tcW w:w="3261" w:type="dxa"/>
            <w:shd w:val="pct12" w:color="auto" w:fill="FFFFFF"/>
          </w:tcPr>
          <w:p w14:paraId="4D44B486" w14:textId="77777777" w:rsidR="00203768" w:rsidRPr="00A3090C" w:rsidRDefault="00203768" w:rsidP="00CB42B9">
            <w:pPr>
              <w:pStyle w:val="CovFormText"/>
              <w:keepNext/>
              <w:keepLines/>
              <w:rPr>
                <w:b/>
                <w:noProof w:val="0"/>
                <w:szCs w:val="18"/>
                <w:lang w:val="en-CA"/>
              </w:rPr>
            </w:pPr>
            <w:r w:rsidRPr="00A3090C">
              <w:rPr>
                <w:b/>
                <w:noProof w:val="0"/>
                <w:szCs w:val="18"/>
                <w:lang w:val="en-CA"/>
              </w:rPr>
              <w:t>The TA feedback</w:t>
            </w:r>
          </w:p>
        </w:tc>
      </w:tr>
      <w:tr w:rsidR="00203768" w:rsidRPr="00A3090C" w14:paraId="4915036A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C4EF8E" w14:textId="68781C4C" w:rsidR="00203768" w:rsidRPr="00A3090C" w:rsidRDefault="00203768" w:rsidP="00C87005">
            <w:pPr>
              <w:pStyle w:val="CovFormText"/>
              <w:keepNext/>
              <w:keepLines/>
              <w:outlineLvl w:val="0"/>
              <w:rPr>
                <w:noProof w:val="0"/>
                <w:szCs w:val="18"/>
                <w:lang w:val="en-CA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26BF01" w14:textId="4C26DA3F" w:rsidR="00203768" w:rsidRPr="00A3090C" w:rsidRDefault="00203768" w:rsidP="00A3090C">
            <w:pPr>
              <w:pStyle w:val="CovFormText"/>
              <w:keepNext/>
              <w:keepLines/>
              <w:outlineLvl w:val="0"/>
              <w:rPr>
                <w:noProof w:val="0"/>
                <w:szCs w:val="18"/>
                <w:lang w:val="en-CA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7A477B" w14:textId="77777777" w:rsidR="00203768" w:rsidRPr="00A3090C" w:rsidRDefault="00203768" w:rsidP="00C87005">
            <w:pPr>
              <w:pStyle w:val="CovFormText"/>
              <w:keepNext/>
              <w:keepLines/>
              <w:outlineLvl w:val="0"/>
              <w:rPr>
                <w:noProof w:val="0"/>
                <w:szCs w:val="18"/>
                <w:lang w:val="en-CA"/>
              </w:rPr>
            </w:pPr>
          </w:p>
        </w:tc>
      </w:tr>
      <w:tr w:rsidR="00203768" w:rsidRPr="00A3090C" w14:paraId="780F48C2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30C928" w14:textId="77777777" w:rsidR="00203768" w:rsidRPr="00A3090C" w:rsidRDefault="00203768" w:rsidP="00CB42B9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A1E097" w14:textId="77777777" w:rsidR="00203768" w:rsidRPr="00A3090C" w:rsidRDefault="00203768" w:rsidP="00CB42B9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31F19F" w14:textId="77777777" w:rsidR="00203768" w:rsidRPr="00A3090C" w:rsidRDefault="00203768" w:rsidP="00CB42B9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</w:tr>
      <w:tr w:rsidR="00370A4D" w:rsidRPr="00A3090C" w14:paraId="394EC1C5" w14:textId="77777777" w:rsidTr="00E83240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14:paraId="224807B6" w14:textId="77777777" w:rsidR="00370A4D" w:rsidRPr="00A3090C" w:rsidRDefault="00370A4D" w:rsidP="00370A4D">
            <w:pPr>
              <w:pStyle w:val="Heading3"/>
              <w:rPr>
                <w:sz w:val="18"/>
                <w:szCs w:val="18"/>
                <w:lang w:val="en-CA"/>
              </w:rPr>
            </w:pPr>
            <w:r w:rsidRPr="00A3090C">
              <w:rPr>
                <w:sz w:val="18"/>
                <w:szCs w:val="18"/>
                <w:lang w:val="en-CA"/>
              </w:rPr>
              <w:t xml:space="preserve">5. 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14:paraId="405C8B09" w14:textId="77777777" w:rsidR="00370A4D" w:rsidRPr="00A3090C" w:rsidRDefault="00370A4D" w:rsidP="00E83240">
            <w:pPr>
              <w:pStyle w:val="Heading3"/>
              <w:rPr>
                <w:sz w:val="18"/>
                <w:szCs w:val="18"/>
                <w:lang w:val="en-CA"/>
              </w:rPr>
            </w:pPr>
          </w:p>
        </w:tc>
      </w:tr>
      <w:tr w:rsidR="00370A4D" w:rsidRPr="00A3090C" w14:paraId="6E0CCFAD" w14:textId="77777777" w:rsidTr="00370A4D">
        <w:trPr>
          <w:cantSplit/>
        </w:trPr>
        <w:tc>
          <w:tcPr>
            <w:tcW w:w="3067" w:type="dxa"/>
            <w:shd w:val="pct12" w:color="auto" w:fill="FFFFFF"/>
          </w:tcPr>
          <w:p w14:paraId="1D6C72D1" w14:textId="77777777" w:rsidR="00370A4D" w:rsidRPr="00A3090C" w:rsidRDefault="00370A4D" w:rsidP="00E83240">
            <w:pPr>
              <w:pStyle w:val="CovFormText"/>
              <w:keepNext/>
              <w:keepLines/>
              <w:rPr>
                <w:b/>
                <w:noProof w:val="0"/>
                <w:szCs w:val="18"/>
                <w:lang w:val="en-CA"/>
              </w:rPr>
            </w:pPr>
            <w:r w:rsidRPr="00A3090C">
              <w:rPr>
                <w:b/>
                <w:noProof w:val="0"/>
                <w:szCs w:val="18"/>
                <w:lang w:val="en-CA"/>
              </w:rPr>
              <w:t>Topic</w:t>
            </w:r>
          </w:p>
        </w:tc>
        <w:tc>
          <w:tcPr>
            <w:tcW w:w="3827" w:type="dxa"/>
            <w:gridSpan w:val="2"/>
            <w:shd w:val="pct12" w:color="auto" w:fill="FFFFFF"/>
          </w:tcPr>
          <w:p w14:paraId="647D8401" w14:textId="77777777" w:rsidR="00370A4D" w:rsidRPr="00A3090C" w:rsidRDefault="00370A4D" w:rsidP="00E83240">
            <w:pPr>
              <w:pStyle w:val="CovFormText"/>
              <w:keepNext/>
              <w:keepLines/>
              <w:rPr>
                <w:b/>
                <w:noProof w:val="0"/>
                <w:szCs w:val="18"/>
                <w:lang w:val="en-CA"/>
              </w:rPr>
            </w:pPr>
            <w:r w:rsidRPr="00A3090C">
              <w:rPr>
                <w:b/>
                <w:noProof w:val="0"/>
                <w:szCs w:val="18"/>
                <w:lang w:val="en-CA"/>
              </w:rPr>
              <w:t>Another Team methods</w:t>
            </w:r>
          </w:p>
        </w:tc>
        <w:tc>
          <w:tcPr>
            <w:tcW w:w="3261" w:type="dxa"/>
            <w:shd w:val="pct12" w:color="auto" w:fill="FFFFFF"/>
          </w:tcPr>
          <w:p w14:paraId="3E3E1087" w14:textId="77777777" w:rsidR="00370A4D" w:rsidRPr="00A3090C" w:rsidRDefault="00370A4D" w:rsidP="00E83240">
            <w:pPr>
              <w:pStyle w:val="CovFormText"/>
              <w:keepNext/>
              <w:keepLines/>
              <w:rPr>
                <w:b/>
                <w:noProof w:val="0"/>
                <w:szCs w:val="18"/>
                <w:lang w:val="en-CA"/>
              </w:rPr>
            </w:pPr>
            <w:r w:rsidRPr="00A3090C">
              <w:rPr>
                <w:b/>
                <w:noProof w:val="0"/>
                <w:szCs w:val="18"/>
                <w:lang w:val="en-CA"/>
              </w:rPr>
              <w:t>Your reflection</w:t>
            </w:r>
          </w:p>
        </w:tc>
      </w:tr>
      <w:tr w:rsidR="00370A4D" w:rsidRPr="00A3090C" w14:paraId="00AD4D8C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88085F" w14:textId="77777777" w:rsidR="00370A4D" w:rsidRPr="00A3090C" w:rsidRDefault="00370A4D" w:rsidP="00E83240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B60D57" w14:textId="77777777" w:rsidR="00370A4D" w:rsidRPr="00A3090C" w:rsidRDefault="00370A4D" w:rsidP="00E83240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2A7A94" w14:textId="77777777" w:rsidR="00370A4D" w:rsidRPr="00A3090C" w:rsidRDefault="00370A4D" w:rsidP="00E83240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</w:tr>
      <w:tr w:rsidR="00370A4D" w:rsidRPr="00A3090C" w14:paraId="4C599D05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8495CE" w14:textId="77777777" w:rsidR="00370A4D" w:rsidRPr="00A3090C" w:rsidRDefault="00370A4D" w:rsidP="00E83240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73BE2D" w14:textId="77777777" w:rsidR="00370A4D" w:rsidRPr="00A3090C" w:rsidRDefault="00370A4D" w:rsidP="00E83240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53AE7C" w14:textId="77777777" w:rsidR="00370A4D" w:rsidRPr="00A3090C" w:rsidRDefault="00370A4D" w:rsidP="00E83240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</w:tr>
      <w:tr w:rsidR="00370A4D" w:rsidRPr="00A3090C" w14:paraId="24C2EB48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E997B8" w14:textId="77777777" w:rsidR="00370A4D" w:rsidRPr="00A3090C" w:rsidRDefault="00370A4D" w:rsidP="00E83240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6E2B96" w14:textId="77777777" w:rsidR="00370A4D" w:rsidRPr="00A3090C" w:rsidRDefault="00370A4D" w:rsidP="00E83240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8AE6BF" w14:textId="77777777" w:rsidR="00370A4D" w:rsidRPr="00A3090C" w:rsidRDefault="00370A4D" w:rsidP="00E83240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</w:tr>
      <w:tr w:rsidR="00370A4D" w:rsidRPr="00A3090C" w14:paraId="675BBE69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4C8DDFB" w14:textId="77777777" w:rsidR="00370A4D" w:rsidRPr="00A3090C" w:rsidRDefault="00370A4D" w:rsidP="00E83240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8F8C233" w14:textId="77777777" w:rsidR="00370A4D" w:rsidRPr="00A3090C" w:rsidRDefault="00370A4D" w:rsidP="00E83240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A3ED41A" w14:textId="77777777" w:rsidR="00370A4D" w:rsidRPr="00A3090C" w:rsidRDefault="00370A4D" w:rsidP="00E83240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</w:tr>
    </w:tbl>
    <w:p w14:paraId="45A4C199" w14:textId="77777777" w:rsidR="004D42BB" w:rsidRPr="00A3090C" w:rsidRDefault="004D42BB" w:rsidP="004D42BB">
      <w:pPr>
        <w:pStyle w:val="Heading1"/>
        <w:rPr>
          <w:b/>
          <w:color w:val="800080"/>
          <w:sz w:val="24"/>
          <w:szCs w:val="24"/>
          <w:lang w:val="en-CA"/>
        </w:rPr>
      </w:pPr>
      <w:r w:rsidRPr="00A3090C">
        <w:rPr>
          <w:lang w:val="en-CA"/>
        </w:rPr>
        <w:br w:type="page"/>
      </w:r>
      <w:r w:rsidRPr="00A3090C">
        <w:rPr>
          <w:b/>
          <w:color w:val="800080"/>
          <w:sz w:val="24"/>
          <w:szCs w:val="24"/>
          <w:lang w:val="en-CA"/>
        </w:rPr>
        <w:lastRenderedPageBreak/>
        <w:t>MEETING MINUTES</w:t>
      </w:r>
    </w:p>
    <w:p w14:paraId="5CA3E34C" w14:textId="77777777" w:rsidR="004D42BB" w:rsidRPr="00A3090C" w:rsidRDefault="004D42BB" w:rsidP="004D42BB">
      <w:pPr>
        <w:rPr>
          <w:lang w:val="en-CA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4D42BB" w:rsidRPr="00A3090C" w14:paraId="249A6D50" w14:textId="77777777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1653B6D9" w14:textId="77777777" w:rsidR="004D42BB" w:rsidRPr="00A3090C" w:rsidRDefault="00370A4D" w:rsidP="00370A4D">
            <w:pPr>
              <w:pStyle w:val="Heading3"/>
              <w:rPr>
                <w:sz w:val="18"/>
                <w:szCs w:val="18"/>
                <w:lang w:val="en-CA"/>
              </w:rPr>
            </w:pPr>
            <w:r w:rsidRPr="00A3090C">
              <w:rPr>
                <w:sz w:val="18"/>
                <w:szCs w:val="18"/>
                <w:lang w:val="en-CA"/>
              </w:rPr>
              <w:t>5</w:t>
            </w:r>
            <w:r w:rsidR="004D42BB" w:rsidRPr="00A3090C">
              <w:rPr>
                <w:sz w:val="18"/>
                <w:szCs w:val="18"/>
                <w:lang w:val="en-CA"/>
              </w:rPr>
              <w:t xml:space="preserve">. Notes, Decisions, Issues </w:t>
            </w:r>
          </w:p>
        </w:tc>
      </w:tr>
      <w:tr w:rsidR="004D42BB" w:rsidRPr="00A3090C" w14:paraId="6750D479" w14:textId="77777777">
        <w:trPr>
          <w:cantSplit/>
        </w:trPr>
        <w:tc>
          <w:tcPr>
            <w:tcW w:w="6300" w:type="dxa"/>
            <w:gridSpan w:val="6"/>
            <w:shd w:val="pct12" w:color="auto" w:fill="FFFFFF"/>
          </w:tcPr>
          <w:p w14:paraId="53605EAB" w14:textId="77777777" w:rsidR="004D42BB" w:rsidRPr="00A3090C" w:rsidRDefault="004D42BB" w:rsidP="00F15879">
            <w:pPr>
              <w:pStyle w:val="CovFormText"/>
              <w:keepNext/>
              <w:keepLines/>
              <w:rPr>
                <w:b/>
                <w:noProof w:val="0"/>
                <w:szCs w:val="18"/>
                <w:lang w:val="en-CA"/>
              </w:rPr>
            </w:pPr>
            <w:r w:rsidRPr="00A3090C">
              <w:rPr>
                <w:b/>
                <w:noProof w:val="0"/>
                <w:szCs w:val="18"/>
                <w:lang w:val="en-CA"/>
              </w:rPr>
              <w:t>Topic</w:t>
            </w:r>
          </w:p>
        </w:tc>
        <w:tc>
          <w:tcPr>
            <w:tcW w:w="2160" w:type="dxa"/>
            <w:gridSpan w:val="2"/>
            <w:shd w:val="pct12" w:color="auto" w:fill="FFFFFF"/>
          </w:tcPr>
          <w:p w14:paraId="331CA056" w14:textId="77777777" w:rsidR="004D42BB" w:rsidRPr="00A3090C" w:rsidRDefault="004D42BB" w:rsidP="00F15879">
            <w:pPr>
              <w:pStyle w:val="CovFormText"/>
              <w:keepNext/>
              <w:keepLines/>
              <w:rPr>
                <w:b/>
                <w:noProof w:val="0"/>
                <w:szCs w:val="18"/>
                <w:lang w:val="en-CA"/>
              </w:rPr>
            </w:pPr>
            <w:r w:rsidRPr="00A3090C">
              <w:rPr>
                <w:b/>
                <w:noProof w:val="0"/>
                <w:szCs w:val="18"/>
                <w:lang w:val="en-CA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14:paraId="6C3FD164" w14:textId="77777777" w:rsidR="004D42BB" w:rsidRPr="00A3090C" w:rsidRDefault="004D42BB" w:rsidP="00F15879">
            <w:pPr>
              <w:pStyle w:val="CovFormText"/>
              <w:keepNext/>
              <w:keepLines/>
              <w:rPr>
                <w:b/>
                <w:noProof w:val="0"/>
                <w:szCs w:val="18"/>
                <w:lang w:val="en-CA"/>
              </w:rPr>
            </w:pPr>
            <w:r w:rsidRPr="00A3090C">
              <w:rPr>
                <w:b/>
                <w:noProof w:val="0"/>
                <w:szCs w:val="18"/>
                <w:lang w:val="en-CA"/>
              </w:rPr>
              <w:t>Time</w:t>
            </w:r>
          </w:p>
        </w:tc>
      </w:tr>
      <w:tr w:rsidR="004D42BB" w:rsidRPr="00A3090C" w14:paraId="2B25F104" w14:textId="77777777" w:rsidTr="000E4AF4">
        <w:trPr>
          <w:cantSplit/>
          <w:trHeight w:val="1087"/>
        </w:trPr>
        <w:tc>
          <w:tcPr>
            <w:tcW w:w="6300" w:type="dxa"/>
            <w:gridSpan w:val="6"/>
          </w:tcPr>
          <w:p w14:paraId="2A14D610" w14:textId="0409A130" w:rsidR="000E4AF4" w:rsidRPr="00A3090C" w:rsidRDefault="000E4AF4" w:rsidP="00F15879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  <w:tc>
          <w:tcPr>
            <w:tcW w:w="2160" w:type="dxa"/>
            <w:gridSpan w:val="2"/>
          </w:tcPr>
          <w:p w14:paraId="7C64E872" w14:textId="00796510" w:rsidR="004D42BB" w:rsidRPr="00A3090C" w:rsidRDefault="004D42BB" w:rsidP="00F15879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  <w:tc>
          <w:tcPr>
            <w:tcW w:w="1620" w:type="dxa"/>
          </w:tcPr>
          <w:p w14:paraId="463645F0" w14:textId="77777777" w:rsidR="004D42BB" w:rsidRPr="00A3090C" w:rsidRDefault="004D42BB" w:rsidP="00F15879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</w:tr>
      <w:tr w:rsidR="004D42BB" w:rsidRPr="00A3090C" w14:paraId="5407C9B1" w14:textId="77777777" w:rsidTr="00702764">
        <w:trPr>
          <w:cantSplit/>
          <w:trHeight w:val="891"/>
        </w:trPr>
        <w:tc>
          <w:tcPr>
            <w:tcW w:w="6300" w:type="dxa"/>
            <w:gridSpan w:val="6"/>
          </w:tcPr>
          <w:p w14:paraId="79E3C649" w14:textId="77777777" w:rsidR="004D42BB" w:rsidRPr="00A3090C" w:rsidRDefault="004D42BB" w:rsidP="009677F5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  <w:tc>
          <w:tcPr>
            <w:tcW w:w="2160" w:type="dxa"/>
            <w:gridSpan w:val="2"/>
          </w:tcPr>
          <w:p w14:paraId="323AE937" w14:textId="77777777" w:rsidR="004D42BB" w:rsidRPr="00A3090C" w:rsidRDefault="004D42BB" w:rsidP="00F15879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  <w:tc>
          <w:tcPr>
            <w:tcW w:w="1620" w:type="dxa"/>
          </w:tcPr>
          <w:p w14:paraId="19119EDA" w14:textId="77777777" w:rsidR="004D42BB" w:rsidRPr="00A3090C" w:rsidRDefault="004D42BB" w:rsidP="00F15879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</w:tr>
      <w:tr w:rsidR="004D42BB" w:rsidRPr="00A3090C" w14:paraId="25E4838B" w14:textId="77777777">
        <w:trPr>
          <w:cantSplit/>
        </w:trPr>
        <w:tc>
          <w:tcPr>
            <w:tcW w:w="6300" w:type="dxa"/>
            <w:gridSpan w:val="6"/>
          </w:tcPr>
          <w:p w14:paraId="49D1637E" w14:textId="77777777" w:rsidR="004D42BB" w:rsidRPr="00A3090C" w:rsidRDefault="004D42BB" w:rsidP="00F15879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  <w:p w14:paraId="00E2AA99" w14:textId="77777777" w:rsidR="004D42BB" w:rsidRPr="00A3090C" w:rsidRDefault="004D42BB" w:rsidP="00F15879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  <w:p w14:paraId="12B7708C" w14:textId="77777777" w:rsidR="004D42BB" w:rsidRPr="00A3090C" w:rsidRDefault="004D42BB" w:rsidP="00F15879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  <w:tc>
          <w:tcPr>
            <w:tcW w:w="2160" w:type="dxa"/>
            <w:gridSpan w:val="2"/>
          </w:tcPr>
          <w:p w14:paraId="226570D9" w14:textId="77777777" w:rsidR="004D42BB" w:rsidRPr="00A3090C" w:rsidRDefault="004D42BB" w:rsidP="00F15879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  <w:tc>
          <w:tcPr>
            <w:tcW w:w="1620" w:type="dxa"/>
          </w:tcPr>
          <w:p w14:paraId="28A6E679" w14:textId="77777777" w:rsidR="004D42BB" w:rsidRPr="00A3090C" w:rsidRDefault="004D42BB" w:rsidP="00F15879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</w:tr>
      <w:tr w:rsidR="004D42BB" w:rsidRPr="00A3090C" w14:paraId="233CD02D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4A972394" w14:textId="77777777" w:rsidR="004D42BB" w:rsidRPr="00A3090C" w:rsidRDefault="00370A4D" w:rsidP="00F15879">
            <w:pPr>
              <w:pStyle w:val="Heading3"/>
              <w:keepLines/>
              <w:rPr>
                <w:sz w:val="18"/>
                <w:szCs w:val="18"/>
                <w:lang w:val="en-CA"/>
              </w:rPr>
            </w:pPr>
            <w:r w:rsidRPr="00A3090C">
              <w:rPr>
                <w:sz w:val="18"/>
                <w:szCs w:val="18"/>
                <w:lang w:val="en-CA"/>
              </w:rPr>
              <w:t>6</w:t>
            </w:r>
            <w:r w:rsidR="00203768" w:rsidRPr="00A3090C">
              <w:rPr>
                <w:sz w:val="18"/>
                <w:szCs w:val="18"/>
                <w:lang w:val="en-CA"/>
              </w:rPr>
              <w:t>. What will your team do before the next meeting? (</w:t>
            </w:r>
            <w:r w:rsidR="004D42BB" w:rsidRPr="00A3090C">
              <w:rPr>
                <w:sz w:val="18"/>
                <w:szCs w:val="18"/>
                <w:lang w:val="en-CA"/>
              </w:rPr>
              <w:t>Action Items</w:t>
            </w:r>
            <w:r w:rsidR="00203768" w:rsidRPr="00A3090C">
              <w:rPr>
                <w:sz w:val="18"/>
                <w:szCs w:val="18"/>
                <w:lang w:val="en-CA"/>
              </w:rPr>
              <w:t>)</w:t>
            </w:r>
            <w:r w:rsidR="004D42BB" w:rsidRPr="00A3090C">
              <w:rPr>
                <w:sz w:val="18"/>
                <w:szCs w:val="18"/>
                <w:lang w:val="en-CA"/>
              </w:rPr>
              <w:t xml:space="preserve">   </w:t>
            </w:r>
          </w:p>
        </w:tc>
      </w:tr>
      <w:tr w:rsidR="004D42BB" w:rsidRPr="00A3090C" w14:paraId="4F2E480A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nil"/>
              <w:bottom w:val="nil"/>
            </w:tcBorders>
            <w:shd w:val="pct12" w:color="auto" w:fill="FFFFFF"/>
          </w:tcPr>
          <w:p w14:paraId="6F0B239D" w14:textId="77777777" w:rsidR="004D42BB" w:rsidRPr="00A3090C" w:rsidRDefault="004D42BB" w:rsidP="00F15879">
            <w:pPr>
              <w:pStyle w:val="CovFormText"/>
              <w:keepNext/>
              <w:keepLines/>
              <w:rPr>
                <w:b/>
                <w:noProof w:val="0"/>
                <w:szCs w:val="18"/>
                <w:lang w:val="en-CA"/>
              </w:rPr>
            </w:pPr>
            <w:r w:rsidRPr="00A3090C">
              <w:rPr>
                <w:b/>
                <w:noProof w:val="0"/>
                <w:szCs w:val="18"/>
                <w:lang w:val="en-CA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19623300" w14:textId="77777777" w:rsidR="004D42BB" w:rsidRPr="00A3090C" w:rsidRDefault="004D42BB" w:rsidP="00F15879">
            <w:pPr>
              <w:pStyle w:val="CovFormText"/>
              <w:keepNext/>
              <w:keepLines/>
              <w:rPr>
                <w:b/>
                <w:noProof w:val="0"/>
                <w:szCs w:val="18"/>
                <w:lang w:val="en-CA"/>
              </w:rPr>
            </w:pPr>
            <w:r w:rsidRPr="00A3090C">
              <w:rPr>
                <w:b/>
                <w:noProof w:val="0"/>
                <w:szCs w:val="18"/>
                <w:lang w:val="en-CA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674B4F4E" w14:textId="77777777" w:rsidR="004D42BB" w:rsidRPr="00A3090C" w:rsidRDefault="004D42BB" w:rsidP="00F15879">
            <w:pPr>
              <w:pStyle w:val="CovFormText"/>
              <w:keepNext/>
              <w:keepLines/>
              <w:rPr>
                <w:b/>
                <w:noProof w:val="0"/>
                <w:szCs w:val="18"/>
                <w:lang w:val="en-CA"/>
              </w:rPr>
            </w:pPr>
            <w:r w:rsidRPr="00A3090C">
              <w:rPr>
                <w:b/>
                <w:noProof w:val="0"/>
                <w:szCs w:val="18"/>
                <w:lang w:val="en-CA"/>
              </w:rPr>
              <w:t>Due Date</w:t>
            </w:r>
          </w:p>
        </w:tc>
      </w:tr>
      <w:tr w:rsidR="004D42BB" w:rsidRPr="00A3090C" w14:paraId="14EB57F2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8E8645" w14:textId="77777777" w:rsidR="004D42BB" w:rsidRPr="00A3090C" w:rsidRDefault="004D42BB" w:rsidP="00F15879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1C85B" w14:textId="77777777" w:rsidR="004D42BB" w:rsidRPr="00A3090C" w:rsidRDefault="004D42BB" w:rsidP="00F15879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83002E1" w14:textId="77777777" w:rsidR="004D42BB" w:rsidRPr="00A3090C" w:rsidRDefault="004D42BB" w:rsidP="00F15879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</w:tr>
      <w:tr w:rsidR="004D42BB" w:rsidRPr="00A3090C" w14:paraId="42005E69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99891A" w14:textId="77777777" w:rsidR="004D42BB" w:rsidRPr="00A3090C" w:rsidRDefault="004D42BB" w:rsidP="00F15879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2D6809" w14:textId="77777777" w:rsidR="004D42BB" w:rsidRPr="00A3090C" w:rsidRDefault="004D42BB" w:rsidP="00F15879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CFD06F2" w14:textId="77777777" w:rsidR="004D42BB" w:rsidRPr="00A3090C" w:rsidRDefault="004D42BB" w:rsidP="00F15879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</w:tr>
      <w:tr w:rsidR="004D42BB" w:rsidRPr="00A3090C" w14:paraId="041E4939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32BC96" w14:textId="77777777" w:rsidR="004D42BB" w:rsidRPr="00A3090C" w:rsidRDefault="004D42BB" w:rsidP="00F15879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79832F" w14:textId="77777777" w:rsidR="004D42BB" w:rsidRPr="00A3090C" w:rsidRDefault="004D42BB" w:rsidP="00F15879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AA80DD" w14:textId="77777777" w:rsidR="004D42BB" w:rsidRPr="00A3090C" w:rsidRDefault="004D42BB" w:rsidP="00F15879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</w:tr>
      <w:tr w:rsidR="004D42BB" w:rsidRPr="00A3090C" w14:paraId="1E3A9BD5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8EBC642" w14:textId="77777777" w:rsidR="004D42BB" w:rsidRPr="00A3090C" w:rsidRDefault="004D42BB" w:rsidP="00F15879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8218E72" w14:textId="77777777" w:rsidR="004D42BB" w:rsidRPr="00A3090C" w:rsidRDefault="004D42BB" w:rsidP="00F15879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2A62754C" w14:textId="77777777" w:rsidR="004D42BB" w:rsidRPr="00A3090C" w:rsidRDefault="004D42BB" w:rsidP="00F15879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</w:tr>
      <w:tr w:rsidR="004D42BB" w:rsidRPr="00A3090C" w14:paraId="4448E2AE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49790F33" w14:textId="77777777" w:rsidR="004D42BB" w:rsidRPr="00A3090C" w:rsidRDefault="004D42BB" w:rsidP="00F15879">
            <w:pPr>
              <w:pStyle w:val="Heading3"/>
              <w:keepLines/>
              <w:rPr>
                <w:sz w:val="18"/>
                <w:szCs w:val="18"/>
                <w:lang w:val="en-CA"/>
              </w:rPr>
            </w:pPr>
            <w:r w:rsidRPr="00A3090C">
              <w:rPr>
                <w:sz w:val="18"/>
                <w:szCs w:val="18"/>
                <w:lang w:val="en-CA"/>
              </w:rPr>
              <w:t xml:space="preserve">5. Next Meeting </w:t>
            </w:r>
            <w:r w:rsidRPr="00A3090C">
              <w:rPr>
                <w:sz w:val="16"/>
                <w:szCs w:val="16"/>
                <w:lang w:val="en-CA"/>
              </w:rPr>
              <w:t>(if applicable)</w:t>
            </w:r>
          </w:p>
        </w:tc>
      </w:tr>
      <w:tr w:rsidR="004D42BB" w:rsidRPr="00A3090C" w14:paraId="29AE0115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B2D0E2B" w14:textId="77777777" w:rsidR="004D42BB" w:rsidRPr="00A3090C" w:rsidRDefault="004D42BB" w:rsidP="00F15879">
            <w:pPr>
              <w:pStyle w:val="CovFormText"/>
              <w:keepNext/>
              <w:keepLines/>
              <w:rPr>
                <w:b/>
                <w:noProof w:val="0"/>
                <w:szCs w:val="18"/>
                <w:lang w:val="en-CA"/>
              </w:rPr>
            </w:pPr>
            <w:r w:rsidRPr="00A3090C">
              <w:rPr>
                <w:b/>
                <w:noProof w:val="0"/>
                <w:szCs w:val="18"/>
                <w:lang w:val="en-CA"/>
              </w:rPr>
              <w:t xml:space="preserve">Date:  </w:t>
            </w:r>
            <w:r w:rsidRPr="00A3090C">
              <w:rPr>
                <w:noProof w:val="0"/>
                <w:szCs w:val="18"/>
                <w:lang w:val="en-CA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5631C" w14:textId="2C16DC2E" w:rsidR="004D42BB" w:rsidRPr="00A3090C" w:rsidRDefault="004D42BB" w:rsidP="00F15879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A37FAB1" w14:textId="77777777" w:rsidR="004D42BB" w:rsidRPr="00A3090C" w:rsidRDefault="004D42BB" w:rsidP="00F15879">
            <w:pPr>
              <w:pStyle w:val="CovFormText"/>
              <w:keepNext/>
              <w:keepLines/>
              <w:rPr>
                <w:b/>
                <w:noProof w:val="0"/>
                <w:szCs w:val="18"/>
                <w:lang w:val="en-CA"/>
              </w:rPr>
            </w:pPr>
            <w:r w:rsidRPr="00A3090C">
              <w:rPr>
                <w:b/>
                <w:noProof w:val="0"/>
                <w:szCs w:val="18"/>
                <w:lang w:val="en-CA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94A1E" w14:textId="03714954" w:rsidR="004D42BB" w:rsidRPr="00A3090C" w:rsidRDefault="004D42BB" w:rsidP="00F15879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3BD3771" w14:textId="77777777" w:rsidR="004D42BB" w:rsidRPr="00A3090C" w:rsidRDefault="004D42BB" w:rsidP="00F15879">
            <w:pPr>
              <w:pStyle w:val="CovFormText"/>
              <w:keepNext/>
              <w:keepLines/>
              <w:rPr>
                <w:b/>
                <w:noProof w:val="0"/>
                <w:szCs w:val="18"/>
                <w:lang w:val="en-CA"/>
              </w:rPr>
            </w:pPr>
            <w:r w:rsidRPr="00A3090C">
              <w:rPr>
                <w:b/>
                <w:noProof w:val="0"/>
                <w:szCs w:val="18"/>
                <w:lang w:val="en-CA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4BC06" w14:textId="7209F7B8" w:rsidR="004D42BB" w:rsidRPr="00A3090C" w:rsidRDefault="004D42BB" w:rsidP="00F15879">
            <w:pPr>
              <w:pStyle w:val="CovFormText"/>
              <w:keepNext/>
              <w:keepLines/>
              <w:rPr>
                <w:noProof w:val="0"/>
                <w:szCs w:val="18"/>
                <w:lang w:val="en-CA"/>
              </w:rPr>
            </w:pPr>
          </w:p>
        </w:tc>
      </w:tr>
      <w:tr w:rsidR="004D42BB" w:rsidRPr="00A3090C" w14:paraId="61A74DE8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36C405F" w14:textId="77777777" w:rsidR="004D42BB" w:rsidRPr="00A3090C" w:rsidRDefault="004D42BB" w:rsidP="00F15879">
            <w:pPr>
              <w:pStyle w:val="Header"/>
              <w:keepNext/>
              <w:keepLines/>
              <w:spacing w:before="60" w:after="60"/>
              <w:rPr>
                <w:szCs w:val="18"/>
                <w:lang w:val="en-CA"/>
              </w:rPr>
            </w:pPr>
            <w:r w:rsidRPr="00A3090C">
              <w:rPr>
                <w:szCs w:val="18"/>
                <w:lang w:val="en-CA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90A218" w14:textId="1E34FE3C" w:rsidR="004D42BB" w:rsidRPr="00A3090C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  <w:lang w:val="en-CA"/>
              </w:rPr>
            </w:pPr>
          </w:p>
        </w:tc>
      </w:tr>
    </w:tbl>
    <w:p w14:paraId="6A64994A" w14:textId="77777777" w:rsidR="004266D5" w:rsidRPr="00A3090C" w:rsidRDefault="004266D5" w:rsidP="004D42BB">
      <w:pPr>
        <w:pStyle w:val="Footer"/>
        <w:tabs>
          <w:tab w:val="clear" w:pos="4320"/>
          <w:tab w:val="clear" w:pos="8640"/>
        </w:tabs>
        <w:rPr>
          <w:lang w:val="en-CA"/>
        </w:rPr>
      </w:pPr>
    </w:p>
    <w:sectPr w:rsidR="004266D5" w:rsidRPr="00A3090C" w:rsidSect="004D42BB">
      <w:headerReference w:type="default" r:id="rId8"/>
      <w:footerReference w:type="default" r:id="rId9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C0940" w14:textId="77777777" w:rsidR="00CF5D25" w:rsidRDefault="00CF5D25">
      <w:r>
        <w:separator/>
      </w:r>
    </w:p>
  </w:endnote>
  <w:endnote w:type="continuationSeparator" w:id="0">
    <w:p w14:paraId="37A45EDE" w14:textId="77777777" w:rsidR="00CF5D25" w:rsidRDefault="00CF5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91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203768" w14:paraId="2A0E3784" w14:textId="77777777" w:rsidTr="00203768">
      <w:trPr>
        <w:trHeight w:val="350"/>
      </w:trPr>
      <w:tc>
        <w:tcPr>
          <w:tcW w:w="1039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DE94BCF" w14:textId="0D402961" w:rsidR="00203768" w:rsidRPr="001D7DC5" w:rsidRDefault="009677F5" w:rsidP="009677F5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 xml:space="preserve">SFWR ENG 3XA3 – Software Project Management – Project Group # 3 </w:t>
          </w:r>
        </w:p>
      </w:tc>
    </w:tr>
  </w:tbl>
  <w:p w14:paraId="7E748B68" w14:textId="77777777" w:rsidR="00203768" w:rsidRPr="002A6FDA" w:rsidRDefault="00203768" w:rsidP="0020376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512F7" w14:textId="77777777" w:rsidR="00CF5D25" w:rsidRDefault="00CF5D25">
      <w:r>
        <w:separator/>
      </w:r>
    </w:p>
  </w:footnote>
  <w:footnote w:type="continuationSeparator" w:id="0">
    <w:p w14:paraId="4540B5F8" w14:textId="77777777" w:rsidR="00CF5D25" w:rsidRDefault="00CF5D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8351D" w14:textId="42781A7E" w:rsidR="00203768" w:rsidRPr="00203768" w:rsidRDefault="00203768" w:rsidP="00203768">
    <w:pPr>
      <w:pStyle w:val="Header"/>
    </w:pPr>
    <w:r>
      <w:t xml:space="preserve">SE </w:t>
    </w:r>
    <w:r w:rsidR="001A56D3">
      <w:t>3XA3</w:t>
    </w:r>
    <w:r>
      <w:t>:</w:t>
    </w:r>
    <w:r w:rsidR="00E30793">
      <w:t xml:space="preserve"> Corner Stone</w:t>
    </w:r>
    <w:r>
      <w:t xml:space="preserve"> 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A3E5B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D5"/>
    <w:rsid w:val="000E4AF4"/>
    <w:rsid w:val="001071C3"/>
    <w:rsid w:val="00155255"/>
    <w:rsid w:val="001A56D3"/>
    <w:rsid w:val="001D7DC5"/>
    <w:rsid w:val="00203768"/>
    <w:rsid w:val="002A6FDA"/>
    <w:rsid w:val="002C4D03"/>
    <w:rsid w:val="00361221"/>
    <w:rsid w:val="00370A4D"/>
    <w:rsid w:val="003B2F07"/>
    <w:rsid w:val="004266D5"/>
    <w:rsid w:val="00434BC7"/>
    <w:rsid w:val="00476A2F"/>
    <w:rsid w:val="004D42BB"/>
    <w:rsid w:val="00527B5C"/>
    <w:rsid w:val="0053679B"/>
    <w:rsid w:val="005A6D89"/>
    <w:rsid w:val="005B0085"/>
    <w:rsid w:val="00685D5A"/>
    <w:rsid w:val="006F7AFC"/>
    <w:rsid w:val="00702764"/>
    <w:rsid w:val="00724DFD"/>
    <w:rsid w:val="00773A0C"/>
    <w:rsid w:val="008013ED"/>
    <w:rsid w:val="00821A0D"/>
    <w:rsid w:val="00842848"/>
    <w:rsid w:val="0085285A"/>
    <w:rsid w:val="00857CFB"/>
    <w:rsid w:val="00862C60"/>
    <w:rsid w:val="008D414E"/>
    <w:rsid w:val="008E589B"/>
    <w:rsid w:val="00927B59"/>
    <w:rsid w:val="009677F5"/>
    <w:rsid w:val="009950F2"/>
    <w:rsid w:val="009E6C29"/>
    <w:rsid w:val="009F19E3"/>
    <w:rsid w:val="00A3090C"/>
    <w:rsid w:val="00AA44D2"/>
    <w:rsid w:val="00AF26B6"/>
    <w:rsid w:val="00B36BC4"/>
    <w:rsid w:val="00B4517D"/>
    <w:rsid w:val="00B6236C"/>
    <w:rsid w:val="00C6291B"/>
    <w:rsid w:val="00C70E3E"/>
    <w:rsid w:val="00C87005"/>
    <w:rsid w:val="00C94BEB"/>
    <w:rsid w:val="00CA41BA"/>
    <w:rsid w:val="00CB42B9"/>
    <w:rsid w:val="00CD6B3B"/>
    <w:rsid w:val="00CF5D25"/>
    <w:rsid w:val="00D1263A"/>
    <w:rsid w:val="00DB7394"/>
    <w:rsid w:val="00E11C61"/>
    <w:rsid w:val="00E30793"/>
    <w:rsid w:val="00E83240"/>
    <w:rsid w:val="00F15879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47A39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C8589F-1D0B-6948-9EB0-0F4FCE5B3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Settings\mmatthew\Application Data\Microsoft\Templates\Project Charter Form_1.0.dot</Template>
  <TotalTime>27</TotalTime>
  <Pages>2</Pages>
  <Words>152</Words>
  <Characters>869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 </dc:description>
  <cp:lastModifiedBy>Kunal Shah</cp:lastModifiedBy>
  <cp:revision>12</cp:revision>
  <cp:lastPrinted>2007-02-07T14:13:00Z</cp:lastPrinted>
  <dcterms:created xsi:type="dcterms:W3CDTF">2016-03-08T23:47:00Z</dcterms:created>
  <dcterms:modified xsi:type="dcterms:W3CDTF">2016-09-30T01:10:00Z</dcterms:modified>
  <cp:category> Rev 1.1; last template edit 3-5-05 gje</cp:category>
</cp:coreProperties>
</file>